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339" w:rsidRPr="00944008" w:rsidRDefault="004000B7" w:rsidP="00944008">
      <w:pPr>
        <w:jc w:val="center"/>
        <w:rPr>
          <w:rFonts w:ascii="Lucida Calligraphy" w:hAnsi="Lucida Calligraphy" w:cs="Utsaah"/>
          <w:sz w:val="18"/>
          <w:szCs w:val="18"/>
        </w:rPr>
      </w:pPr>
      <w:r w:rsidRPr="00944008">
        <w:rPr>
          <w:rFonts w:ascii="Lucida Calligraphy" w:hAnsi="Lucida Calligraphy" w:cs="Utsaah"/>
          <w:sz w:val="18"/>
          <w:szCs w:val="18"/>
        </w:rPr>
        <w:t xml:space="preserve"> </w:t>
      </w:r>
      <w:r w:rsidR="000B0339" w:rsidRPr="00944008">
        <w:rPr>
          <w:rFonts w:ascii="Lucida Calligraphy" w:hAnsi="Lucida Calligraphy" w:cs="Utsaah"/>
          <w:sz w:val="18"/>
          <w:szCs w:val="18"/>
        </w:rPr>
        <w:t>“They will be natural leaders who know how to teach and how to learn. They will have the power to innovate and improve</w:t>
      </w:r>
      <w:r w:rsidR="00EF2BA7">
        <w:rPr>
          <w:rFonts w:ascii="Lucida Calligraphy" w:hAnsi="Lucida Calligraphy" w:cs="Utsaah"/>
          <w:sz w:val="18"/>
          <w:szCs w:val="18"/>
        </w:rPr>
        <w:t>.  Those graduates of BYU-Idaho…</w:t>
      </w:r>
      <w:r w:rsidR="000B0339" w:rsidRPr="00944008">
        <w:rPr>
          <w:rFonts w:ascii="Lucida Calligraphy" w:hAnsi="Lucida Calligraphy" w:cs="Utsaah"/>
          <w:sz w:val="18"/>
          <w:szCs w:val="18"/>
        </w:rPr>
        <w:t>will</w:t>
      </w:r>
      <w:r w:rsidR="00EF2BA7">
        <w:rPr>
          <w:rFonts w:ascii="Lucida Calligraphy" w:hAnsi="Lucida Calligraphy" w:cs="Utsaah"/>
          <w:sz w:val="18"/>
          <w:szCs w:val="18"/>
        </w:rPr>
        <w:t>…</w:t>
      </w:r>
      <w:r w:rsidR="000B0339" w:rsidRPr="00944008">
        <w:rPr>
          <w:rFonts w:ascii="Lucida Calligraphy" w:hAnsi="Lucida Calligraphy" w:cs="Utsaah"/>
          <w:sz w:val="18"/>
          <w:szCs w:val="18"/>
        </w:rPr>
        <w:t xml:space="preserve">build the people </w:t>
      </w:r>
      <w:r w:rsidR="00EF2BA7">
        <w:rPr>
          <w:rFonts w:ascii="Lucida Calligraphy" w:hAnsi="Lucida Calligraphy" w:cs="Utsaah"/>
          <w:sz w:val="18"/>
          <w:szCs w:val="18"/>
        </w:rPr>
        <w:t>around them and…</w:t>
      </w:r>
      <w:r w:rsidR="00944008" w:rsidRPr="00944008">
        <w:rPr>
          <w:rFonts w:ascii="Lucida Calligraphy" w:hAnsi="Lucida Calligraphy" w:cs="Utsaah"/>
          <w:sz w:val="18"/>
          <w:szCs w:val="18"/>
        </w:rPr>
        <w:t xml:space="preserve">add value wherever they serve” </w:t>
      </w:r>
      <w:r w:rsidR="000B0339" w:rsidRPr="00944008">
        <w:rPr>
          <w:rFonts w:ascii="Lucida Calligraphy" w:hAnsi="Lucida Calligraphy" w:cs="Utsaah"/>
          <w:sz w:val="18"/>
          <w:szCs w:val="18"/>
        </w:rPr>
        <w:t>-</w:t>
      </w:r>
      <w:r w:rsidR="00944008" w:rsidRPr="00944008">
        <w:rPr>
          <w:rFonts w:ascii="Lucida Calligraphy" w:hAnsi="Lucida Calligraphy" w:cs="Utsaah"/>
          <w:sz w:val="18"/>
          <w:szCs w:val="18"/>
        </w:rPr>
        <w:t xml:space="preserve"> </w:t>
      </w:r>
      <w:r w:rsidR="000B0339" w:rsidRPr="00944008">
        <w:rPr>
          <w:rFonts w:ascii="Lucida Calligraphy" w:hAnsi="Lucida Calligraphy" w:cs="Utsaah"/>
          <w:sz w:val="18"/>
          <w:szCs w:val="18"/>
        </w:rPr>
        <w:t>President Henry B. Eyring</w:t>
      </w:r>
    </w:p>
    <w:p w:rsidR="009F6F8B" w:rsidRDefault="009F6F8B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 w:rsidR="009257B5">
        <w:rPr>
          <w:rFonts w:cstheme="minorHAnsi"/>
          <w:sz w:val="24"/>
          <w:szCs w:val="24"/>
        </w:rPr>
        <w:t>: __________________________</w:t>
      </w:r>
      <w:r w:rsidR="00094C86">
        <w:rPr>
          <w:rFonts w:cstheme="minorHAnsi"/>
          <w:sz w:val="24"/>
          <w:szCs w:val="24"/>
        </w:rPr>
        <w:t>________________</w:t>
      </w:r>
    </w:p>
    <w:p w:rsidR="009F6F8B" w:rsidRDefault="009F6F8B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 _________________________________________</w:t>
      </w:r>
      <w:r w:rsidR="009257B5">
        <w:rPr>
          <w:rFonts w:cstheme="minorHAnsi"/>
          <w:sz w:val="24"/>
          <w:szCs w:val="24"/>
        </w:rPr>
        <w:t>_</w:t>
      </w:r>
    </w:p>
    <w:p w:rsidR="009F6F8B" w:rsidRDefault="009F6F8B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BYU-I Email: _____________________________________</w:t>
      </w:r>
      <w:r w:rsidR="000B6FD3">
        <w:rPr>
          <w:rFonts w:cstheme="minorHAnsi"/>
          <w:sz w:val="24"/>
          <w:szCs w:val="24"/>
        </w:rPr>
        <w:t>_</w:t>
      </w:r>
    </w:p>
    <w:p w:rsidR="009257B5" w:rsidRDefault="009257B5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I-Number: _______________________________________</w:t>
      </w:r>
      <w:r w:rsidR="000B6FD3">
        <w:rPr>
          <w:rFonts w:cstheme="minorHAnsi"/>
          <w:sz w:val="24"/>
          <w:szCs w:val="24"/>
        </w:rPr>
        <w:t>_</w:t>
      </w:r>
    </w:p>
    <w:p w:rsidR="00035B33" w:rsidRDefault="00381E5D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Classes expected to tutor</w:t>
      </w:r>
      <w:r w:rsidR="001B41D2">
        <w:rPr>
          <w:rFonts w:cstheme="minorHAnsi"/>
          <w:sz w:val="24"/>
          <w:szCs w:val="24"/>
        </w:rPr>
        <w:t xml:space="preserve"> (ex. FR 101, 102)</w:t>
      </w:r>
      <w:r w:rsidR="00035B33">
        <w:rPr>
          <w:rFonts w:cstheme="minorHAnsi"/>
          <w:sz w:val="24"/>
          <w:szCs w:val="24"/>
        </w:rPr>
        <w:t>: _______________________________________</w:t>
      </w:r>
    </w:p>
    <w:p w:rsidR="009F6F8B" w:rsidRDefault="009F6F8B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Track:  Fall/Winter                     Winter/Spr</w:t>
      </w:r>
      <w:r w:rsidR="0051404B">
        <w:rPr>
          <w:rFonts w:cstheme="minorHAnsi"/>
          <w:sz w:val="24"/>
          <w:szCs w:val="24"/>
        </w:rPr>
        <w:t xml:space="preserve">ing                     </w:t>
      </w:r>
      <w:r>
        <w:rPr>
          <w:rFonts w:cstheme="minorHAnsi"/>
          <w:sz w:val="24"/>
          <w:szCs w:val="24"/>
        </w:rPr>
        <w:t>Spring/Fall</w:t>
      </w:r>
      <w:r w:rsidR="00E408CA">
        <w:rPr>
          <w:rFonts w:cstheme="minorHAnsi"/>
          <w:sz w:val="24"/>
          <w:szCs w:val="24"/>
        </w:rPr>
        <w:t xml:space="preserve">                     </w:t>
      </w:r>
      <w:r w:rsidR="0051404B">
        <w:rPr>
          <w:rFonts w:cstheme="minorHAnsi"/>
          <w:sz w:val="24"/>
          <w:szCs w:val="24"/>
        </w:rPr>
        <w:t>Fast Grad</w:t>
      </w:r>
    </w:p>
    <w:p w:rsidR="002008BF" w:rsidRDefault="007D6751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circle the days</w:t>
      </w:r>
      <w:r w:rsidR="002008BF">
        <w:rPr>
          <w:rFonts w:cstheme="minorHAnsi"/>
          <w:sz w:val="24"/>
          <w:szCs w:val="24"/>
        </w:rPr>
        <w:t xml:space="preserve"> when you are available to work in the lab.  We will use this information to develop a schedule:</w:t>
      </w:r>
      <w:r w:rsidR="00035B33">
        <w:rPr>
          <w:rFonts w:cstheme="minorHAnsi"/>
          <w:sz w:val="24"/>
          <w:szCs w:val="24"/>
        </w:rPr>
        <w:tab/>
      </w:r>
      <w:r w:rsidR="00035B33" w:rsidRPr="00035B33">
        <w:rPr>
          <w:rFonts w:cstheme="minorHAnsi"/>
          <w:b/>
          <w:sz w:val="24"/>
          <w:szCs w:val="24"/>
        </w:rPr>
        <w:t xml:space="preserve"> M</w:t>
      </w:r>
      <w:r w:rsidR="00035B33" w:rsidRPr="00035B33">
        <w:rPr>
          <w:rFonts w:cstheme="minorHAnsi"/>
          <w:b/>
          <w:sz w:val="24"/>
          <w:szCs w:val="24"/>
        </w:rPr>
        <w:tab/>
        <w:t xml:space="preserve"> T </w:t>
      </w:r>
      <w:r w:rsidR="00035B33" w:rsidRPr="00035B33">
        <w:rPr>
          <w:rFonts w:cstheme="minorHAnsi"/>
          <w:b/>
          <w:sz w:val="24"/>
          <w:szCs w:val="24"/>
        </w:rPr>
        <w:tab/>
        <w:t xml:space="preserve">W </w:t>
      </w:r>
      <w:r w:rsidR="00035B33" w:rsidRPr="00035B33">
        <w:rPr>
          <w:rFonts w:cstheme="minorHAnsi"/>
          <w:b/>
          <w:sz w:val="24"/>
          <w:szCs w:val="24"/>
        </w:rPr>
        <w:tab/>
        <w:t xml:space="preserve">TR </w:t>
      </w:r>
      <w:r w:rsidR="00035B33" w:rsidRPr="00035B33">
        <w:rPr>
          <w:rFonts w:cstheme="minorHAnsi"/>
          <w:b/>
          <w:sz w:val="24"/>
          <w:szCs w:val="24"/>
        </w:rPr>
        <w:tab/>
        <w:t>F</w:t>
      </w:r>
    </w:p>
    <w:p w:rsidR="009F6F8B" w:rsidRDefault="009F6F8B" w:rsidP="009F6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Volunteer Tutor, I agree to:</w:t>
      </w:r>
    </w:p>
    <w:p w:rsidR="00246F72" w:rsidRPr="00246F72" w:rsidRDefault="00246F72" w:rsidP="00246F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6F72">
        <w:rPr>
          <w:rFonts w:cstheme="minorHAnsi"/>
          <w:sz w:val="24"/>
          <w:szCs w:val="24"/>
        </w:rPr>
        <w:t>Maintain a 3.0 GPA and tutor courses in which I have received a B+ or better or speak fluently in the language for which I will tutor.</w:t>
      </w:r>
    </w:p>
    <w:p w:rsidR="00246F72" w:rsidRDefault="00246F72" w:rsidP="002355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6F72">
        <w:rPr>
          <w:rFonts w:cstheme="minorHAnsi"/>
          <w:sz w:val="24"/>
          <w:szCs w:val="24"/>
        </w:rPr>
        <w:t>Understand that I will not receive any payment or compensation for my time.</w:t>
      </w:r>
    </w:p>
    <w:p w:rsidR="00246F72" w:rsidRPr="00246F72" w:rsidRDefault="00246F72" w:rsidP="00983E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6F72">
        <w:rPr>
          <w:rFonts w:cstheme="minorHAnsi"/>
          <w:sz w:val="24"/>
          <w:szCs w:val="24"/>
          <w:u w:val="single"/>
        </w:rPr>
        <w:t>Tutor the duration of the semester and not quit during the semester</w:t>
      </w:r>
      <w:r w:rsidRPr="00246F72">
        <w:rPr>
          <w:rFonts w:cstheme="minorHAnsi"/>
          <w:sz w:val="24"/>
          <w:szCs w:val="24"/>
        </w:rPr>
        <w:t>.</w:t>
      </w:r>
    </w:p>
    <w:p w:rsidR="009F6F8B" w:rsidRDefault="009F6F8B" w:rsidP="009F6F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myself available for at least </w:t>
      </w:r>
      <w:r w:rsidRPr="009257B5">
        <w:rPr>
          <w:rFonts w:cstheme="minorHAnsi"/>
          <w:sz w:val="24"/>
          <w:szCs w:val="24"/>
          <w:u w:val="single"/>
        </w:rPr>
        <w:t>two hours a week</w:t>
      </w:r>
      <w:r w:rsidR="002008BF" w:rsidRPr="009257B5">
        <w:rPr>
          <w:rFonts w:cstheme="minorHAnsi"/>
          <w:sz w:val="24"/>
          <w:szCs w:val="24"/>
          <w:u w:val="single"/>
        </w:rPr>
        <w:t xml:space="preserve"> and be</w:t>
      </w:r>
      <w:r w:rsidRPr="009257B5">
        <w:rPr>
          <w:rFonts w:cstheme="minorHAnsi"/>
          <w:sz w:val="24"/>
          <w:szCs w:val="24"/>
          <w:u w:val="single"/>
        </w:rPr>
        <w:t xml:space="preserve"> punctual</w:t>
      </w:r>
      <w:r>
        <w:rPr>
          <w:rFonts w:cstheme="minorHAnsi"/>
          <w:sz w:val="24"/>
          <w:szCs w:val="24"/>
        </w:rPr>
        <w:t xml:space="preserve"> </w:t>
      </w:r>
      <w:r w:rsidR="002008BF">
        <w:rPr>
          <w:rFonts w:cstheme="minorHAnsi"/>
          <w:sz w:val="24"/>
          <w:szCs w:val="24"/>
        </w:rPr>
        <w:t>to my assigned lab time</w:t>
      </w:r>
      <w:r>
        <w:rPr>
          <w:rFonts w:cstheme="minorHAnsi"/>
          <w:sz w:val="24"/>
          <w:szCs w:val="24"/>
        </w:rPr>
        <w:t xml:space="preserve">. </w:t>
      </w:r>
    </w:p>
    <w:p w:rsidR="00E408CA" w:rsidRDefault="00E408CA" w:rsidP="009F6F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57B5">
        <w:rPr>
          <w:rFonts w:cstheme="minorHAnsi"/>
          <w:sz w:val="24"/>
          <w:szCs w:val="24"/>
          <w:u w:val="single"/>
        </w:rPr>
        <w:t>Make arrangements in advance</w:t>
      </w:r>
      <w:r>
        <w:rPr>
          <w:rFonts w:cstheme="minorHAnsi"/>
          <w:sz w:val="24"/>
          <w:szCs w:val="24"/>
        </w:rPr>
        <w:t xml:space="preserve"> if I need to miss my time in the lab.</w:t>
      </w:r>
    </w:p>
    <w:p w:rsidR="00E408CA" w:rsidRDefault="00E408CA" w:rsidP="009F6F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Understand that I will not be able to serve as a volunteer tutor again </w:t>
      </w:r>
      <w:r w:rsidR="00307CA3">
        <w:rPr>
          <w:rFonts w:cstheme="minorHAnsi"/>
          <w:sz w:val="24"/>
          <w:szCs w:val="24"/>
        </w:rPr>
        <w:t>if I fail to attend two</w:t>
      </w:r>
      <w:r>
        <w:rPr>
          <w:rFonts w:cstheme="minorHAnsi"/>
          <w:sz w:val="24"/>
          <w:szCs w:val="24"/>
        </w:rPr>
        <w:t xml:space="preserve"> of my assigned times without making necessary arrangements.</w:t>
      </w:r>
    </w:p>
    <w:p w:rsidR="004612EF" w:rsidRDefault="004612EF" w:rsidP="004612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12EF">
        <w:rPr>
          <w:rFonts w:cstheme="minorHAnsi"/>
          <w:sz w:val="24"/>
          <w:szCs w:val="24"/>
        </w:rPr>
        <w:t>Conduct myself at all times in a professional manner when serving as a tutor, and adhere to the standards outlined in the honor code.</w:t>
      </w:r>
    </w:p>
    <w:p w:rsidR="004612EF" w:rsidRPr="004612EF" w:rsidRDefault="004612EF" w:rsidP="004612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12EF">
        <w:rPr>
          <w:rFonts w:cstheme="minorHAnsi"/>
          <w:sz w:val="24"/>
          <w:szCs w:val="24"/>
        </w:rPr>
        <w:t xml:space="preserve">Avoid “spoon feeding” students the answers. I understand that at the heart of good tutoring is the tutees explanation of the material. </w:t>
      </w:r>
    </w:p>
    <w:p w:rsidR="004612EF" w:rsidRPr="004612EF" w:rsidRDefault="004612EF" w:rsidP="004612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12EF">
        <w:rPr>
          <w:rFonts w:cstheme="minorHAnsi"/>
          <w:sz w:val="24"/>
          <w:szCs w:val="24"/>
        </w:rPr>
        <w:t xml:space="preserve">Be familiar with and impart basic study skills strategies to the students. </w:t>
      </w:r>
    </w:p>
    <w:p w:rsidR="009257B5" w:rsidRPr="004612EF" w:rsidRDefault="004612EF" w:rsidP="00B726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4612EF">
        <w:rPr>
          <w:rFonts w:cstheme="minorHAnsi"/>
          <w:sz w:val="24"/>
          <w:szCs w:val="24"/>
        </w:rPr>
        <w:t xml:space="preserve">Be an advocate of the learning model and </w:t>
      </w:r>
      <w:r w:rsidR="004000B7" w:rsidRPr="004612EF">
        <w:rPr>
          <w:rFonts w:cstheme="minorHAnsi"/>
          <w:sz w:val="24"/>
          <w:szCs w:val="24"/>
          <w:u w:val="single"/>
        </w:rPr>
        <w:t>Have Fun!</w:t>
      </w:r>
    </w:p>
    <w:p w:rsidR="004000B7" w:rsidRPr="00B03116" w:rsidRDefault="003B2E74" w:rsidP="000B0339">
      <w:pPr>
        <w:rPr>
          <w:rFonts w:cstheme="minorHAnsi"/>
          <w:b/>
          <w:sz w:val="24"/>
          <w:szCs w:val="24"/>
        </w:rPr>
      </w:pPr>
      <w:r w:rsidRPr="00B03116">
        <w:rPr>
          <w:rFonts w:cstheme="minorHAnsi"/>
          <w:b/>
          <w:sz w:val="24"/>
          <w:szCs w:val="24"/>
        </w:rPr>
        <w:t>Note: In compliance with federal law, paid tutors are not eligible to serve as volunteer tutors.</w:t>
      </w:r>
    </w:p>
    <w:p w:rsidR="000B0339" w:rsidRPr="000B0339" w:rsidRDefault="000E5E74" w:rsidP="000B0339">
      <w:pPr>
        <w:rPr>
          <w:rFonts w:cstheme="minorHAnsi"/>
          <w:sz w:val="24"/>
          <w:szCs w:val="24"/>
        </w:rPr>
      </w:pPr>
      <w:r w:rsidRPr="005B4525">
        <w:rPr>
          <w:noProof/>
        </w:rPr>
        <w:drawing>
          <wp:anchor distT="0" distB="0" distL="114300" distR="114300" simplePos="0" relativeHeight="251668480" behindDoc="0" locked="0" layoutInCell="1" allowOverlap="1" wp14:anchorId="63910117" wp14:editId="4CE3B33C">
            <wp:simplePos x="0" y="0"/>
            <wp:positionH relativeFrom="margin">
              <wp:posOffset>2588895</wp:posOffset>
            </wp:positionH>
            <wp:positionV relativeFrom="paragraph">
              <wp:posOffset>387020</wp:posOffset>
            </wp:positionV>
            <wp:extent cx="3357676" cy="797349"/>
            <wp:effectExtent l="0" t="0" r="0" b="3175"/>
            <wp:wrapNone/>
            <wp:docPr id="10" name="Picture 10" descr="E:\Vonunteer Conection 2014\NEW sign in sheets\Tutoring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onunteer Conection 2014\NEW sign in sheets\Tutoring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4" t="34440" r="13461" b="50599"/>
                    <a:stretch/>
                  </pic:blipFill>
                  <pic:spPr bwMode="auto">
                    <a:xfrm>
                      <a:off x="0" y="0"/>
                      <a:ext cx="3357676" cy="7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339">
        <w:rPr>
          <w:rFonts w:cstheme="minorHAnsi"/>
          <w:sz w:val="24"/>
          <w:szCs w:val="24"/>
        </w:rPr>
        <w:t>Signature:____________________________________________           Date: ________________</w:t>
      </w:r>
    </w:p>
    <w:sectPr w:rsidR="000B0339" w:rsidRPr="000B0339" w:rsidSect="004728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7EC" w:rsidRDefault="000927EC" w:rsidP="004000B7">
      <w:pPr>
        <w:spacing w:after="0" w:line="240" w:lineRule="auto"/>
      </w:pPr>
      <w:r>
        <w:separator/>
      </w:r>
    </w:p>
  </w:endnote>
  <w:endnote w:type="continuationSeparator" w:id="0">
    <w:p w:rsidR="000927EC" w:rsidRDefault="000927EC" w:rsidP="0040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7EC" w:rsidRDefault="000927EC" w:rsidP="004000B7">
      <w:pPr>
        <w:spacing w:after="0" w:line="240" w:lineRule="auto"/>
      </w:pPr>
      <w:r>
        <w:separator/>
      </w:r>
    </w:p>
  </w:footnote>
  <w:footnote w:type="continuationSeparator" w:id="0">
    <w:p w:rsidR="000927EC" w:rsidRDefault="000927EC" w:rsidP="0040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0B7" w:rsidRDefault="004000B7" w:rsidP="004000B7">
    <w:pPr>
      <w:jc w:val="center"/>
      <w:rPr>
        <w:rFonts w:asciiTheme="majorHAnsi" w:hAnsiTheme="majorHAnsi"/>
        <w:sz w:val="44"/>
        <w:szCs w:val="44"/>
      </w:rPr>
    </w:pPr>
    <w:r w:rsidRPr="009F6F8B">
      <w:rPr>
        <w:rFonts w:asciiTheme="majorHAnsi" w:hAnsiTheme="majorHAnsi"/>
        <w:sz w:val="44"/>
        <w:szCs w:val="44"/>
      </w:rPr>
      <w:t>Volunteer Tutor Commitment Form</w:t>
    </w:r>
  </w:p>
  <w:p w:rsidR="004000B7" w:rsidRDefault="00400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1702A"/>
    <w:multiLevelType w:val="hybridMultilevel"/>
    <w:tmpl w:val="3CA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6"/>
    <w:rsid w:val="000028E1"/>
    <w:rsid w:val="000217C8"/>
    <w:rsid w:val="00035B33"/>
    <w:rsid w:val="000927EC"/>
    <w:rsid w:val="00094C86"/>
    <w:rsid w:val="00095D83"/>
    <w:rsid w:val="000B0339"/>
    <w:rsid w:val="000B6FD3"/>
    <w:rsid w:val="000D56B9"/>
    <w:rsid w:val="000E5E74"/>
    <w:rsid w:val="001609E3"/>
    <w:rsid w:val="001B41D2"/>
    <w:rsid w:val="002008BF"/>
    <w:rsid w:val="00246F72"/>
    <w:rsid w:val="00266C26"/>
    <w:rsid w:val="00307CA3"/>
    <w:rsid w:val="00381E5D"/>
    <w:rsid w:val="003B2E74"/>
    <w:rsid w:val="004000B7"/>
    <w:rsid w:val="004612EF"/>
    <w:rsid w:val="00472807"/>
    <w:rsid w:val="0051404B"/>
    <w:rsid w:val="005F4BBB"/>
    <w:rsid w:val="00656170"/>
    <w:rsid w:val="007B7809"/>
    <w:rsid w:val="007C5036"/>
    <w:rsid w:val="007D6751"/>
    <w:rsid w:val="008130EC"/>
    <w:rsid w:val="009257B5"/>
    <w:rsid w:val="00944008"/>
    <w:rsid w:val="00964BFE"/>
    <w:rsid w:val="009D1391"/>
    <w:rsid w:val="009F6F8B"/>
    <w:rsid w:val="00B03116"/>
    <w:rsid w:val="00CE082D"/>
    <w:rsid w:val="00E408CA"/>
    <w:rsid w:val="00EF2BA7"/>
    <w:rsid w:val="00F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202C"/>
  <w15:docId w15:val="{59A1D737-CFE2-C744-BDFE-D53019C5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8B"/>
    <w:pPr>
      <w:ind w:left="720"/>
      <w:contextualSpacing/>
    </w:pPr>
  </w:style>
  <w:style w:type="table" w:styleId="TableGrid">
    <w:name w:val="Table Grid"/>
    <w:basedOn w:val="TableNormal"/>
    <w:uiPriority w:val="59"/>
    <w:rsid w:val="0020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B7"/>
  </w:style>
  <w:style w:type="paragraph" w:styleId="Footer">
    <w:name w:val="footer"/>
    <w:basedOn w:val="Normal"/>
    <w:link w:val="FooterChar"/>
    <w:uiPriority w:val="99"/>
    <w:unhideWhenUsed/>
    <w:rsid w:val="0040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B7"/>
  </w:style>
  <w:style w:type="paragraph" w:styleId="BalloonText">
    <w:name w:val="Balloon Text"/>
    <w:basedOn w:val="Normal"/>
    <w:link w:val="BalloonTextChar"/>
    <w:uiPriority w:val="99"/>
    <w:semiHidden/>
    <w:unhideWhenUsed/>
    <w:rsid w:val="00094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elong/Desktop/Volunteer%20Tutor%20Commitment%20Form%20ED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Volunteer Tutor Commitment Form EDIT.dotx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Long, Sophie</cp:lastModifiedBy>
  <cp:revision>1</cp:revision>
  <cp:lastPrinted>2019-01-05T19:11:00Z</cp:lastPrinted>
  <dcterms:created xsi:type="dcterms:W3CDTF">2020-04-27T19:32:00Z</dcterms:created>
  <dcterms:modified xsi:type="dcterms:W3CDTF">2020-04-27T19:34:00Z</dcterms:modified>
</cp:coreProperties>
</file>
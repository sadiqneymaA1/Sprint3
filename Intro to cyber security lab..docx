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358A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24A1F51B" w14:textId="77777777" w:rsidR="00C255A2" w:rsidRDefault="00C255A2">
      <w:r>
        <w:t>Find your instructions in the file:</w:t>
      </w:r>
    </w:p>
    <w:p w14:paraId="7444DDF4" w14:textId="77777777" w:rsidR="00C255A2" w:rsidRDefault="00C255A2">
      <w:r>
        <w:t xml:space="preserve">    W01 Hands-on Separate Backup Instructions.docx</w:t>
      </w:r>
    </w:p>
    <w:p w14:paraId="1103CEFB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5A28380B" w14:textId="77777777" w:rsidR="00C255A2" w:rsidRDefault="00C255A2"/>
    <w:p w14:paraId="53FAD510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AE11FA" w14:paraId="660D0B47" w14:textId="77777777" w:rsidTr="005241D8">
        <w:tc>
          <w:tcPr>
            <w:tcW w:w="2425" w:type="dxa"/>
          </w:tcPr>
          <w:p w14:paraId="58CCA333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04A88BF2" w14:textId="6661F862" w:rsidR="00AE11FA" w:rsidRDefault="00D46124">
            <w:hyperlink r:id="rId7" w:history="1">
              <w:r w:rsidRPr="00E40B69">
                <w:rPr>
                  <w:rStyle w:val="Hyperlink"/>
                </w:rPr>
                <w:t>****@yahoo.com</w:t>
              </w:r>
            </w:hyperlink>
            <w:r w:rsidR="000E4554">
              <w:t>.</w:t>
            </w:r>
          </w:p>
          <w:p w14:paraId="15AF37D2" w14:textId="77777777" w:rsidR="000E4554" w:rsidRDefault="000E4554">
            <w:r>
              <w:t>I went to yahoo.com</w:t>
            </w:r>
          </w:p>
          <w:p w14:paraId="100A7F28" w14:textId="77777777" w:rsidR="000E4554" w:rsidRDefault="000E4554">
            <w:r>
              <w:t>I signed up.</w:t>
            </w:r>
          </w:p>
          <w:p w14:paraId="25D910EF" w14:textId="77777777" w:rsidR="000E4554" w:rsidRDefault="000E4554">
            <w:r>
              <w:t>I completed all the necessary steps needed to create the account.</w:t>
            </w:r>
          </w:p>
          <w:p w14:paraId="14B422FF" w14:textId="77777777" w:rsidR="000E4554" w:rsidRDefault="000E4554">
            <w:r>
              <w:t>My account was approved.</w:t>
            </w:r>
          </w:p>
          <w:p w14:paraId="3D9DB3F1" w14:textId="4D3B4296" w:rsidR="000E4554" w:rsidRDefault="000E4554">
            <w:r>
              <w:t>I have created a new yahoo account.</w:t>
            </w:r>
          </w:p>
        </w:tc>
      </w:tr>
      <w:tr w:rsidR="00AE11FA" w14:paraId="0EDE366F" w14:textId="77777777" w:rsidTr="005241D8">
        <w:tc>
          <w:tcPr>
            <w:tcW w:w="2425" w:type="dxa"/>
          </w:tcPr>
          <w:p w14:paraId="1D767DC2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65C34295" w14:textId="54D2BEF7" w:rsidR="00AE11FA" w:rsidRDefault="00E70BD2">
            <w:r>
              <w:rPr>
                <w:noProof/>
              </w:rPr>
              <w:drawing>
                <wp:inline distT="0" distB="0" distL="0" distR="0" wp14:anchorId="33F4E452" wp14:editId="616C783B">
                  <wp:extent cx="5943600" cy="3341370"/>
                  <wp:effectExtent l="0" t="0" r="0" b="0"/>
                  <wp:docPr id="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diq c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AEDCD" w14:textId="77777777" w:rsidR="00AE11FA" w:rsidRDefault="00F92C02">
      <w:r>
        <w:t>(Details</w:t>
      </w:r>
      <w:r w:rsidR="00C255A2">
        <w:t>, screenshot</w:t>
      </w:r>
      <w:r>
        <w:t>)</w:t>
      </w:r>
    </w:p>
    <w:p w14:paraId="52E1DB7D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5A965A52" w14:textId="77777777" w:rsidTr="005241D8">
        <w:tc>
          <w:tcPr>
            <w:tcW w:w="2425" w:type="dxa"/>
          </w:tcPr>
          <w:p w14:paraId="3DAE3ABA" w14:textId="77777777" w:rsidR="005241D8" w:rsidRDefault="005241D8">
            <w:r>
              <w:t xml:space="preserve">If someday you need to stop using this </w:t>
            </w:r>
            <w:r>
              <w:lastRenderedPageBreak/>
              <w:t xml:space="preserve">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10B46378" w14:textId="0D5BEDB1" w:rsidR="005241D8" w:rsidRDefault="000E4554">
            <w:r>
              <w:lastRenderedPageBreak/>
              <w:t>I have the option to deactivate my account. I can use this as a temporal way of closing my account. If I feel the need to open my account or use it again, I can re-activate it.</w:t>
            </w:r>
          </w:p>
          <w:p w14:paraId="2CBF3D01" w14:textId="4AE78407" w:rsidR="000E4554" w:rsidRDefault="000E4554">
            <w:r>
              <w:lastRenderedPageBreak/>
              <w:t>Secondly, I can permanently delete my account. This deletes all my files, messages and yahoo financial portfolios.</w:t>
            </w:r>
          </w:p>
          <w:p w14:paraId="600FD61F" w14:textId="7358B25B" w:rsidR="000E4554" w:rsidRDefault="000E4554"/>
        </w:tc>
      </w:tr>
    </w:tbl>
    <w:p w14:paraId="5513EDAE" w14:textId="77777777" w:rsidR="005241D8" w:rsidRDefault="005241D8"/>
    <w:p w14:paraId="789209A5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7CCD4B53" w14:textId="77777777" w:rsidTr="00F92C02">
        <w:tc>
          <w:tcPr>
            <w:tcW w:w="2605" w:type="dxa"/>
          </w:tcPr>
          <w:p w14:paraId="1588EC31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40D9C0FC" w14:textId="2D284537" w:rsidR="005241D8" w:rsidRDefault="000E4554">
            <w:r>
              <w:t xml:space="preserve">I set up a </w:t>
            </w:r>
            <w:r w:rsidR="0073512B">
              <w:t>code (</w:t>
            </w:r>
            <w:r w:rsidR="00D46124">
              <w:t>code (</w:t>
            </w:r>
            <w:r>
              <w:t>which is sent to my device. It is sent to the number I provided.</w:t>
            </w:r>
          </w:p>
        </w:tc>
      </w:tr>
      <w:tr w:rsidR="00F92C02" w14:paraId="38E9C59D" w14:textId="77777777" w:rsidTr="00F92C02">
        <w:tc>
          <w:tcPr>
            <w:tcW w:w="2605" w:type="dxa"/>
          </w:tcPr>
          <w:p w14:paraId="6ACFAFCD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32C31211" w14:textId="77777777" w:rsidR="00F92C02" w:rsidRDefault="000E4554">
            <w:r>
              <w:t xml:space="preserve">I went to settings on my new secret email account. </w:t>
            </w:r>
          </w:p>
          <w:p w14:paraId="09732E0D" w14:textId="37D1B689" w:rsidR="000E4554" w:rsidRDefault="00FD30F5">
            <w:r>
              <w:t>Secondly,</w:t>
            </w:r>
            <w:r w:rsidR="000E4554">
              <w:t xml:space="preserve"> I went to “Account security”</w:t>
            </w:r>
          </w:p>
          <w:p w14:paraId="13775993" w14:textId="1CDAF55D" w:rsidR="000E4554" w:rsidRDefault="000E4554">
            <w:r>
              <w:t xml:space="preserve">Thirdly, I scrolled </w:t>
            </w:r>
            <w:r w:rsidR="00FD30F5">
              <w:t>below,</w:t>
            </w:r>
            <w:r>
              <w:t xml:space="preserve"> and it showed me “Two-step verification”.</w:t>
            </w:r>
          </w:p>
          <w:p w14:paraId="5433C0FA" w14:textId="6C3F6642" w:rsidR="000E4554" w:rsidRDefault="000E4554">
            <w:r>
              <w:t xml:space="preserve">I had a variety of options to choose such as </w:t>
            </w:r>
            <w:r w:rsidR="00FD30F5">
              <w:t>“Security</w:t>
            </w:r>
            <w:r>
              <w:t xml:space="preserve"> key,</w:t>
            </w:r>
            <w:r w:rsidR="00FD30F5">
              <w:t xml:space="preserve"> and</w:t>
            </w:r>
            <w:r>
              <w:t xml:space="preserve"> Phone number</w:t>
            </w:r>
            <w:r w:rsidR="00FD30F5">
              <w:t>” I chose the Phone number option.</w:t>
            </w:r>
          </w:p>
          <w:p w14:paraId="5BF52C1B" w14:textId="77777777" w:rsidR="00FD30F5" w:rsidRDefault="00FD30F5">
            <w:r>
              <w:t>I clicked on the button and it asked me for the phone number to send the code to.</w:t>
            </w:r>
          </w:p>
          <w:p w14:paraId="3C984708" w14:textId="1987FDAA" w:rsidR="00FD30F5" w:rsidRDefault="00FD30F5">
            <w:r>
              <w:t>I provided the phone details and my Two-step verification.</w:t>
            </w:r>
          </w:p>
        </w:tc>
      </w:tr>
    </w:tbl>
    <w:p w14:paraId="7B4EEB5A" w14:textId="77777777" w:rsidR="00AE11FA" w:rsidRDefault="00F92C02">
      <w:r>
        <w:t>(Details)</w:t>
      </w:r>
    </w:p>
    <w:p w14:paraId="1DA7DB4D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68B61F5C" w14:textId="77777777" w:rsidTr="00F6096D">
        <w:tc>
          <w:tcPr>
            <w:tcW w:w="2605" w:type="dxa"/>
          </w:tcPr>
          <w:p w14:paraId="4B94D956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4EA2A52E" w14:textId="77777777" w:rsidR="00F6096D" w:rsidRDefault="002F2F69">
            <w:r>
              <w:t xml:space="preserve">Another security alternative is the </w:t>
            </w:r>
            <w:r w:rsidR="00CB490C">
              <w:t>Yahoo Account Key.</w:t>
            </w:r>
          </w:p>
          <w:p w14:paraId="4545A175" w14:textId="216ACB91" w:rsidR="00CB490C" w:rsidRDefault="00BD0C0D">
            <w:r>
              <w:t>So,</w:t>
            </w:r>
            <w:r w:rsidR="00CB490C">
              <w:t xml:space="preserve"> for this one all I need to do</w:t>
            </w:r>
            <w:r w:rsidR="00C50B62">
              <w:t xml:space="preserve"> is </w:t>
            </w:r>
            <w:r>
              <w:t>sign in with my secret account.</w:t>
            </w:r>
          </w:p>
          <w:p w14:paraId="19102DFA" w14:textId="663AC56C" w:rsidR="00E61BD6" w:rsidRDefault="003041FC">
            <w:r>
              <w:t>I selected my device and app to be notified on.</w:t>
            </w:r>
          </w:p>
          <w:p w14:paraId="77B4A9CE" w14:textId="7E9581E7" w:rsidR="003041FC" w:rsidRDefault="00550894">
            <w:r>
              <w:t xml:space="preserve">I clicked </w:t>
            </w:r>
            <w:r w:rsidR="00A26800" w:rsidRPr="00A26800">
              <w:rPr>
                <w:b/>
                <w:bCs/>
              </w:rPr>
              <w:t>Send me a notification</w:t>
            </w:r>
          </w:p>
          <w:p w14:paraId="7CE03629" w14:textId="1C827DD3" w:rsidR="00550894" w:rsidRPr="00A26800" w:rsidRDefault="00615FEA">
            <w:pPr>
              <w:rPr>
                <w:b/>
                <w:bCs/>
              </w:rPr>
            </w:pPr>
            <w:r>
              <w:t xml:space="preserve">On my phone I taped </w:t>
            </w:r>
            <w:r w:rsidRPr="00A26800">
              <w:rPr>
                <w:b/>
                <w:bCs/>
              </w:rPr>
              <w:t>Approve icon.</w:t>
            </w:r>
          </w:p>
          <w:p w14:paraId="5521B97B" w14:textId="444D75FF" w:rsidR="00A26800" w:rsidRDefault="00A26800">
            <w:r>
              <w:t>I confirmed my mobile phone number, which is used if I ever lose access to my phone.</w:t>
            </w:r>
          </w:p>
          <w:p w14:paraId="4C2D0808" w14:textId="77777777" w:rsidR="004C2EEA" w:rsidRDefault="004C2EEA"/>
          <w:p w14:paraId="28629335" w14:textId="38B650C7" w:rsidR="00BD0C0D" w:rsidRDefault="00BD0C0D"/>
        </w:tc>
      </w:tr>
    </w:tbl>
    <w:p w14:paraId="2DDDF4B9" w14:textId="77777777" w:rsidR="00F92C02" w:rsidRDefault="00F6096D">
      <w:r>
        <w:t>(Details)</w:t>
      </w:r>
    </w:p>
    <w:p w14:paraId="3702310D" w14:textId="77777777" w:rsidR="00F6096D" w:rsidRDefault="00F6096D"/>
    <w:p w14:paraId="6A20A360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285C5F9" w14:textId="77777777" w:rsidTr="00F92C02">
        <w:tc>
          <w:tcPr>
            <w:tcW w:w="2425" w:type="dxa"/>
          </w:tcPr>
          <w:p w14:paraId="01288A0C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3434CC14" w14:textId="77777777" w:rsidR="00F92C02" w:rsidRDefault="00FD30F5">
            <w:r>
              <w:t>I logged into my bank account</w:t>
            </w:r>
          </w:p>
          <w:p w14:paraId="45DA0844" w14:textId="77777777" w:rsidR="00FD30F5" w:rsidRDefault="00FD30F5">
            <w:r>
              <w:t>I went to settings and went to contact information.</w:t>
            </w:r>
          </w:p>
          <w:p w14:paraId="0B449E9E" w14:textId="33D6A46D" w:rsidR="00FD30F5" w:rsidRDefault="00FD30F5">
            <w:r>
              <w:t>I changed my previous email address to my new secret address.</w:t>
            </w:r>
          </w:p>
        </w:tc>
      </w:tr>
    </w:tbl>
    <w:p w14:paraId="4108DE1A" w14:textId="77777777" w:rsidR="00AE11FA" w:rsidRDefault="00F92C02">
      <w:r>
        <w:t>(Details)</w:t>
      </w:r>
    </w:p>
    <w:p w14:paraId="0C3D582D" w14:textId="77777777" w:rsidR="00F92C02" w:rsidRDefault="00F92C02"/>
    <w:p w14:paraId="286C69D3" w14:textId="77777777" w:rsidR="00AE11FA" w:rsidRDefault="00AE11FA" w:rsidP="00F6096D">
      <w:pPr>
        <w:pStyle w:val="Heading1"/>
      </w:pPr>
      <w:r>
        <w:lastRenderedPageBreak/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FE124B8" w14:textId="77777777" w:rsidTr="00F92C02">
        <w:tc>
          <w:tcPr>
            <w:tcW w:w="2425" w:type="dxa"/>
          </w:tcPr>
          <w:p w14:paraId="62249553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09A63223" w14:textId="77777777" w:rsidR="00F92C02" w:rsidRDefault="00FD30F5">
            <w:r>
              <w:t>I backed up my school transcript, I-20 and my Resume.</w:t>
            </w:r>
          </w:p>
          <w:p w14:paraId="30816A8B" w14:textId="700C16DF" w:rsidR="00FD30F5" w:rsidRDefault="00FD30F5">
            <w:r>
              <w:t>I backed it up in my flash drive and smartphone</w:t>
            </w:r>
          </w:p>
        </w:tc>
      </w:tr>
      <w:tr w:rsidR="00F92C02" w14:paraId="5306ADB9" w14:textId="77777777" w:rsidTr="00F92C02">
        <w:tc>
          <w:tcPr>
            <w:tcW w:w="2425" w:type="dxa"/>
          </w:tcPr>
          <w:p w14:paraId="2B4A98F6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1AD653DD" w14:textId="46A5C193" w:rsidR="00FD30F5" w:rsidRDefault="00FD30F5" w:rsidP="00FD30F5">
            <w:r>
              <w:t xml:space="preserve">I copied my files and created a temporal folder where I could </w:t>
            </w:r>
            <w:r w:rsidR="007C5D9D">
              <w:t>store</w:t>
            </w:r>
            <w:r>
              <w:t xml:space="preserve"> it in also.</w:t>
            </w:r>
          </w:p>
          <w:p w14:paraId="60000BBA" w14:textId="381394B5" w:rsidR="007C5D9D" w:rsidRDefault="007C5D9D" w:rsidP="00FD30F5">
            <w:r>
              <w:t>I applied all that to all devices.</w:t>
            </w:r>
          </w:p>
          <w:p w14:paraId="67DAE16B" w14:textId="77777777" w:rsidR="00F92C02" w:rsidRDefault="00F92C02"/>
        </w:tc>
      </w:tr>
    </w:tbl>
    <w:p w14:paraId="4243629B" w14:textId="77777777" w:rsidR="00AE11FA" w:rsidRDefault="00ED302A">
      <w:r>
        <w:t>(Details)</w:t>
      </w:r>
    </w:p>
    <w:p w14:paraId="2E2AAA54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E2E5800" w14:textId="77777777" w:rsidTr="00AD6FBB">
        <w:tc>
          <w:tcPr>
            <w:tcW w:w="2425" w:type="dxa"/>
          </w:tcPr>
          <w:p w14:paraId="35D52013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6917D408" w14:textId="77777777" w:rsidR="00516E9C" w:rsidRDefault="00302C3C" w:rsidP="00A703C5">
            <w:r>
              <w:t>I decided to</w:t>
            </w:r>
            <w:r w:rsidR="00516E9C">
              <w:t xml:space="preserve"> sign up for google drive. To use google drive one must have a google account.</w:t>
            </w:r>
          </w:p>
          <w:p w14:paraId="1BB84647" w14:textId="77777777" w:rsidR="00F147AE" w:rsidRDefault="004803BF" w:rsidP="00A703C5">
            <w:r>
              <w:t xml:space="preserve">I went to </w:t>
            </w:r>
            <w:hyperlink r:id="rId9" w:history="1">
              <w:r w:rsidRPr="00E40B69">
                <w:rPr>
                  <w:rStyle w:val="Hyperlink"/>
                </w:rPr>
                <w:t>www.google.com</w:t>
              </w:r>
            </w:hyperlink>
            <w:r>
              <w:t xml:space="preserve"> and selected sign in</w:t>
            </w:r>
            <w:r w:rsidR="00DB60DF">
              <w:t xml:space="preserve"> button in the right corner </w:t>
            </w:r>
            <w:r w:rsidR="008A391A">
              <w:t>of the page.</w:t>
            </w:r>
          </w:p>
          <w:p w14:paraId="26200B1C" w14:textId="0AADB6E6" w:rsidR="00A31AC4" w:rsidRDefault="00F147AE" w:rsidP="00A703C5">
            <w:r>
              <w:t>Since I already have a</w:t>
            </w:r>
            <w:r w:rsidR="000370F4">
              <w:t xml:space="preserve"> google </w:t>
            </w:r>
            <w:r w:rsidR="00A82D64">
              <w:t>account,</w:t>
            </w:r>
            <w:r w:rsidR="000370F4">
              <w:t xml:space="preserve"> I </w:t>
            </w:r>
            <w:r w:rsidR="00A31AC4">
              <w:t>signed in with my email address and password.</w:t>
            </w:r>
          </w:p>
          <w:p w14:paraId="198943AE" w14:textId="1F849FA6" w:rsidR="00961A15" w:rsidRDefault="00A31AC4" w:rsidP="00A703C5">
            <w:r>
              <w:t xml:space="preserve">After that I went to </w:t>
            </w:r>
            <w:hyperlink r:id="rId10" w:history="1">
              <w:r w:rsidR="00D4041A" w:rsidRPr="00E40B69">
                <w:rPr>
                  <w:rStyle w:val="Hyperlink"/>
                </w:rPr>
                <w:t>http://drive.google.com</w:t>
              </w:r>
            </w:hyperlink>
            <w:r w:rsidR="00D4041A">
              <w:t xml:space="preserve"> </w:t>
            </w:r>
          </w:p>
          <w:p w14:paraId="3DED6265" w14:textId="77777777" w:rsidR="00C113B1" w:rsidRDefault="00C113B1" w:rsidP="00A703C5"/>
          <w:p w14:paraId="26BFC1FE" w14:textId="34E1257D" w:rsidR="0027194F" w:rsidRDefault="00491280" w:rsidP="00A703C5">
            <w:r>
              <w:t xml:space="preserve">I selected </w:t>
            </w:r>
            <w:r w:rsidR="00A654A0">
              <w:t xml:space="preserve">the grid icon near the top-right corner, then </w:t>
            </w:r>
            <w:r w:rsidR="0027194F">
              <w:t>clicking Drive.</w:t>
            </w:r>
          </w:p>
          <w:p w14:paraId="3C680C3E" w14:textId="190A29A8" w:rsidR="00327C02" w:rsidRDefault="00EE4E1E" w:rsidP="00A703C5">
            <w:r>
              <w:t>My drive is ready to save documents and files.</w:t>
            </w:r>
          </w:p>
          <w:p w14:paraId="4C3C3E49" w14:textId="489C1433" w:rsidR="00FE4604" w:rsidRDefault="00FE4604" w:rsidP="00A703C5">
            <w:r>
              <w:t xml:space="preserve"> </w:t>
            </w:r>
          </w:p>
        </w:tc>
      </w:tr>
    </w:tbl>
    <w:p w14:paraId="12F2DDE8" w14:textId="77777777" w:rsidR="00F92C02" w:rsidRDefault="00F92C02">
      <w:r>
        <w:t>(Details)</w:t>
      </w:r>
    </w:p>
    <w:p w14:paraId="0A37C1F6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448692A2" w14:textId="77777777" w:rsidTr="00AD6FBB">
        <w:tc>
          <w:tcPr>
            <w:tcW w:w="2425" w:type="dxa"/>
          </w:tcPr>
          <w:p w14:paraId="1818A215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2FB29AB8" w14:textId="75056263" w:rsidR="00A703C5" w:rsidRDefault="00A703C5" w:rsidP="00A703C5">
            <w:r>
              <w:t xml:space="preserve">I stored them in </w:t>
            </w:r>
            <w:r w:rsidR="00335B2B">
              <w:t>my google drive</w:t>
            </w:r>
          </w:p>
          <w:p w14:paraId="6D798747" w14:textId="7F9A2FA0" w:rsidR="009A143C" w:rsidRDefault="00335B2B" w:rsidP="00A703C5">
            <w:r>
              <w:t xml:space="preserve">On my computer I went to </w:t>
            </w:r>
            <w:r w:rsidR="009A143C" w:rsidRPr="009A143C">
              <w:t>drive.google.com</w:t>
            </w:r>
            <w:r w:rsidR="009A143C">
              <w:t xml:space="preserve"> </w:t>
            </w:r>
          </w:p>
          <w:p w14:paraId="59220CCD" w14:textId="63BEF942" w:rsidR="009A143C" w:rsidRDefault="009A143C" w:rsidP="00A703C5">
            <w:r>
              <w:t>At the top</w:t>
            </w:r>
            <w:r w:rsidR="00FB5049">
              <w:t xml:space="preserve"> left, I clicked New</w:t>
            </w:r>
            <w:r w:rsidR="00401C76">
              <w:t>, then I clicked File Upload or fo</w:t>
            </w:r>
            <w:r w:rsidR="003A0850">
              <w:t>lder upload.</w:t>
            </w:r>
          </w:p>
          <w:p w14:paraId="306D3883" w14:textId="1E8923FA" w:rsidR="003A0850" w:rsidRDefault="003A0850" w:rsidP="00A703C5">
            <w:r>
              <w:t xml:space="preserve">I chose the file </w:t>
            </w:r>
            <w:r w:rsidR="0051645C">
              <w:t>that I want to save.</w:t>
            </w:r>
          </w:p>
          <w:p w14:paraId="040EBD73" w14:textId="2F906E49" w:rsidR="00F92C02" w:rsidRDefault="00F92C02"/>
        </w:tc>
      </w:tr>
    </w:tbl>
    <w:p w14:paraId="79B430FB" w14:textId="77777777" w:rsidR="00F92C02" w:rsidRDefault="00ED302A">
      <w:r>
        <w:t>(Details)</w:t>
      </w:r>
    </w:p>
    <w:p w14:paraId="10C80F1D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498BDEFA" w14:textId="77777777" w:rsidTr="00AD6FBB">
        <w:tc>
          <w:tcPr>
            <w:tcW w:w="2425" w:type="dxa"/>
          </w:tcPr>
          <w:p w14:paraId="65F87DCF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0A19C838" w14:textId="77777777" w:rsidR="00ED302A" w:rsidRDefault="00D10AAB">
            <w:r>
              <w:t xml:space="preserve">I went to </w:t>
            </w:r>
            <w:r w:rsidR="00FA3A46" w:rsidRPr="00FA3A46">
              <w:t>drive.google.com</w:t>
            </w:r>
            <w:r w:rsidR="00FA3A46">
              <w:t xml:space="preserve"> </w:t>
            </w:r>
          </w:p>
          <w:p w14:paraId="449E3780" w14:textId="77777777" w:rsidR="00FA3A46" w:rsidRDefault="00FA3A46">
            <w:r>
              <w:t>On the bottom left under “storage”</w:t>
            </w:r>
            <w:r w:rsidR="00ED264A">
              <w:t xml:space="preserve"> and I clicked the number.</w:t>
            </w:r>
          </w:p>
          <w:p w14:paraId="3EBE86D9" w14:textId="77777777" w:rsidR="00ED264A" w:rsidRDefault="001E720D">
            <w:r>
              <w:t xml:space="preserve">On </w:t>
            </w:r>
            <w:r w:rsidR="004D312D">
              <w:t>the top right, I clicked Backups.</w:t>
            </w:r>
          </w:p>
          <w:p w14:paraId="1DA4E818" w14:textId="77777777" w:rsidR="00F83619" w:rsidRDefault="00F83619">
            <w:r>
              <w:t xml:space="preserve">I saw all my </w:t>
            </w:r>
            <w:r w:rsidR="00A93660">
              <w:t>backup files.</w:t>
            </w:r>
          </w:p>
          <w:p w14:paraId="7D7F407D" w14:textId="77777777" w:rsidR="00667DA5" w:rsidRDefault="00667DA5"/>
          <w:p w14:paraId="7360041A" w14:textId="77777777" w:rsidR="00667DA5" w:rsidRDefault="00086C1F">
            <w:r>
              <w:t>I also tried to restore my files from Trash.</w:t>
            </w:r>
          </w:p>
          <w:p w14:paraId="141C9CA4" w14:textId="77777777" w:rsidR="00086C1F" w:rsidRDefault="009058B9">
            <w:r>
              <w:t>I went to bin and I right clicked the file I wanted to recover</w:t>
            </w:r>
          </w:p>
          <w:p w14:paraId="08FF69D6" w14:textId="00C25B97" w:rsidR="009058B9" w:rsidRDefault="009058B9">
            <w:r>
              <w:t xml:space="preserve">I clicked restore and my file </w:t>
            </w:r>
            <w:r w:rsidR="003C6527">
              <w:t>was restored back.</w:t>
            </w:r>
          </w:p>
        </w:tc>
      </w:tr>
    </w:tbl>
    <w:p w14:paraId="15F60B6B" w14:textId="77777777" w:rsidR="00ED302A" w:rsidRDefault="00ED302A">
      <w:r>
        <w:t>(Details)</w:t>
      </w:r>
    </w:p>
    <w:p w14:paraId="1B20BF3F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3209B6E2" w14:textId="77777777" w:rsidTr="00AD6FBB">
        <w:tc>
          <w:tcPr>
            <w:tcW w:w="2425" w:type="dxa"/>
          </w:tcPr>
          <w:p w14:paraId="52559047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46B873EA" w14:textId="56410025" w:rsidR="00CD216C" w:rsidRDefault="009330EE" w:rsidP="003C6527">
            <w:r>
              <w:t>So,</w:t>
            </w:r>
            <w:r w:rsidR="001C6328">
              <w:t xml:space="preserve"> I learnt that Backup and Sync not only syncs folders on your computer to google </w:t>
            </w:r>
            <w:r w:rsidR="00D46124">
              <w:t>drive,</w:t>
            </w:r>
            <w:r w:rsidR="0097244F">
              <w:t xml:space="preserve"> but it also can sync folders you have in drive to your computer, so you can access them when I am offline.</w:t>
            </w:r>
          </w:p>
          <w:p w14:paraId="19EDB94A" w14:textId="77777777" w:rsidR="00457CB7" w:rsidRDefault="00457CB7" w:rsidP="003C6527"/>
          <w:p w14:paraId="485FFCDB" w14:textId="77777777" w:rsidR="00457CB7" w:rsidRDefault="00457CB7" w:rsidP="003C6527">
            <w:r>
              <w:t>To enable this</w:t>
            </w:r>
          </w:p>
          <w:p w14:paraId="2855D5ED" w14:textId="6CB1492A" w:rsidR="00457CB7" w:rsidRDefault="00457CB7" w:rsidP="003C6527">
            <w:r>
              <w:t xml:space="preserve">I clicked on the google drive icon on my </w:t>
            </w:r>
            <w:r w:rsidR="009330EE">
              <w:t>computer’s</w:t>
            </w:r>
            <w:r>
              <w:t xml:space="preserve"> taskbar</w:t>
            </w:r>
            <w:r w:rsidR="00871B29">
              <w:t xml:space="preserve"> and selected preferences. </w:t>
            </w:r>
          </w:p>
          <w:p w14:paraId="1930F042" w14:textId="77777777" w:rsidR="00871B29" w:rsidRDefault="00871B29" w:rsidP="003C6527">
            <w:r>
              <w:t>I checked the box next to “only sync some folders to this computer”</w:t>
            </w:r>
          </w:p>
          <w:p w14:paraId="378CDD11" w14:textId="72BF00FA" w:rsidR="00B76A12" w:rsidRDefault="00B76A12" w:rsidP="003C6527">
            <w:r>
              <w:t>I selected the folders I wanted to sync to my google drive folder, then I clicked apply changes.</w:t>
            </w:r>
          </w:p>
        </w:tc>
      </w:tr>
    </w:tbl>
    <w:p w14:paraId="39B9D08C" w14:textId="77777777" w:rsidR="00ED302A" w:rsidRDefault="00ED302A">
      <w:r>
        <w:t>(Details)</w:t>
      </w:r>
    </w:p>
    <w:p w14:paraId="28825989" w14:textId="77777777" w:rsidR="00ED302A" w:rsidRDefault="00ED302A"/>
    <w:p w14:paraId="2BB1ABF8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058F2FDC" w14:textId="77777777" w:rsidTr="00AD6FBB">
        <w:tc>
          <w:tcPr>
            <w:tcW w:w="2515" w:type="dxa"/>
          </w:tcPr>
          <w:p w14:paraId="5A1F22B5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77835CE2" w14:textId="263F274E" w:rsidR="00AD597E" w:rsidRDefault="00A26800">
            <w:r>
              <w:t>Yes,</w:t>
            </w:r>
            <w:r w:rsidR="00B2527F">
              <w:t xml:space="preserve"> I did.</w:t>
            </w:r>
            <w:r w:rsidR="000E128C">
              <w:t xml:space="preserve"> </w:t>
            </w:r>
          </w:p>
        </w:tc>
      </w:tr>
      <w:tr w:rsidR="00AD6FBB" w14:paraId="1AA2DB55" w14:textId="77777777" w:rsidTr="00AD6FBB">
        <w:tc>
          <w:tcPr>
            <w:tcW w:w="2515" w:type="dxa"/>
          </w:tcPr>
          <w:p w14:paraId="612BB1CF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666EF846" w14:textId="64C0792C" w:rsidR="00AD6FBB" w:rsidRDefault="007F1EF0">
            <w:r>
              <w:t xml:space="preserve">The first contingency </w:t>
            </w:r>
            <w:r w:rsidR="00611A58">
              <w:t xml:space="preserve">plan is that if I ever </w:t>
            </w:r>
            <w:r w:rsidR="00827AD1">
              <w:t>lose</w:t>
            </w:r>
            <w:r w:rsidR="00611A58">
              <w:t xml:space="preserve"> my </w:t>
            </w:r>
            <w:r w:rsidR="00A124BB">
              <w:t>phone,</w:t>
            </w:r>
            <w:r w:rsidR="00611A58">
              <w:t xml:space="preserve"> </w:t>
            </w:r>
            <w:r w:rsidR="005B60CC">
              <w:t xml:space="preserve">I set up a </w:t>
            </w:r>
            <w:r w:rsidR="00827AD1">
              <w:t>2fac where a code will be sent to my other email address. Whereby In case I ever lose my phone.</w:t>
            </w:r>
          </w:p>
          <w:p w14:paraId="50A170E0" w14:textId="77777777" w:rsidR="00827AD1" w:rsidRDefault="00827AD1"/>
          <w:p w14:paraId="5561ED78" w14:textId="77777777" w:rsidR="00A124BB" w:rsidRDefault="00A124BB">
            <w:r>
              <w:t>My second cont</w:t>
            </w:r>
            <w:r w:rsidR="003A490C">
              <w:t xml:space="preserve">ingency plan is putting a password on all </w:t>
            </w:r>
            <w:r w:rsidR="007177C4">
              <w:t xml:space="preserve">my folders and documents whereby </w:t>
            </w:r>
            <w:r w:rsidR="0023503B">
              <w:t>protecting some of my confidential information.</w:t>
            </w:r>
          </w:p>
          <w:p w14:paraId="355D00DF" w14:textId="77777777" w:rsidR="00A26800" w:rsidRDefault="00A26800"/>
          <w:p w14:paraId="0504E4F8" w14:textId="04FB2C5F" w:rsidR="00A26800" w:rsidRDefault="00157578">
            <w:r>
              <w:t>Also,</w:t>
            </w:r>
            <w:r w:rsidR="00A26800">
              <w:t xml:space="preserve"> I have </w:t>
            </w:r>
            <w:r w:rsidR="00F85573">
              <w:t>a yahoo account key.</w:t>
            </w:r>
          </w:p>
          <w:p w14:paraId="64513674" w14:textId="0F78F229" w:rsidR="00F85573" w:rsidRDefault="00F85573">
            <w:r>
              <w:t xml:space="preserve">In case I lose my mobile </w:t>
            </w:r>
            <w:r w:rsidR="00157578">
              <w:t>phone,</w:t>
            </w:r>
            <w:r>
              <w:t xml:space="preserve"> I can gain access through my </w:t>
            </w:r>
            <w:r w:rsidR="00157578">
              <w:t>phone number.</w:t>
            </w:r>
          </w:p>
        </w:tc>
      </w:tr>
    </w:tbl>
    <w:p w14:paraId="74C50186" w14:textId="77777777" w:rsidR="00C407FF" w:rsidRDefault="00AD6FBB">
      <w:r>
        <w:t>(Details)</w:t>
      </w:r>
    </w:p>
    <w:p w14:paraId="44D873FB" w14:textId="77777777" w:rsidR="00AD6FBB" w:rsidRDefault="00AD6FBB"/>
    <w:p w14:paraId="3EE6393A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04FF14BF" w14:textId="77777777" w:rsidTr="00AD6FBB">
        <w:tc>
          <w:tcPr>
            <w:tcW w:w="2515" w:type="dxa"/>
          </w:tcPr>
          <w:p w14:paraId="212E4621" w14:textId="77777777" w:rsidR="00AD6FBB" w:rsidRDefault="00AD6FBB">
            <w:r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448BBB23" w14:textId="77777777" w:rsidR="000E48C3" w:rsidRDefault="0094356F">
            <w:r>
              <w:t xml:space="preserve">This lab was great! I learnt how to set up a 2FA authentication. On top of that I learnt how to add </w:t>
            </w:r>
            <w:r w:rsidR="000E48C3">
              <w:t xml:space="preserve">extra security measures on my folders and documents. </w:t>
            </w:r>
          </w:p>
          <w:p w14:paraId="20AA9D05" w14:textId="77777777" w:rsidR="000E48C3" w:rsidRDefault="000E48C3"/>
          <w:p w14:paraId="07453496" w14:textId="7E1009F5" w:rsidR="00AD6FBB" w:rsidRDefault="000E48C3">
            <w:r>
              <w:t xml:space="preserve">I </w:t>
            </w:r>
            <w:r w:rsidR="00386EA9">
              <w:t>learned</w:t>
            </w:r>
            <w:r>
              <w:t xml:space="preserve"> how to use other forms of online storage mediums to back up my files.</w:t>
            </w:r>
            <w:bookmarkStart w:id="0" w:name="_GoBack"/>
            <w:bookmarkEnd w:id="0"/>
            <w:r>
              <w:t xml:space="preserve"> I also learnt how to redact confidential information.</w:t>
            </w:r>
            <w:r w:rsidR="0094356F">
              <w:t xml:space="preserve"> </w:t>
            </w:r>
          </w:p>
        </w:tc>
      </w:tr>
    </w:tbl>
    <w:p w14:paraId="48CB83FB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4"/>
    <w:rsid w:val="000370F4"/>
    <w:rsid w:val="00086C1F"/>
    <w:rsid w:val="000E128C"/>
    <w:rsid w:val="000E4554"/>
    <w:rsid w:val="000E48C3"/>
    <w:rsid w:val="00132890"/>
    <w:rsid w:val="00157578"/>
    <w:rsid w:val="00167F5C"/>
    <w:rsid w:val="001C6328"/>
    <w:rsid w:val="001E720D"/>
    <w:rsid w:val="0023503B"/>
    <w:rsid w:val="0027194F"/>
    <w:rsid w:val="002E1AD8"/>
    <w:rsid w:val="002F2F69"/>
    <w:rsid w:val="00302C3C"/>
    <w:rsid w:val="003041FC"/>
    <w:rsid w:val="00327C02"/>
    <w:rsid w:val="00335B2B"/>
    <w:rsid w:val="00386EA9"/>
    <w:rsid w:val="003A0850"/>
    <w:rsid w:val="003A490C"/>
    <w:rsid w:val="003C6527"/>
    <w:rsid w:val="003D7C4E"/>
    <w:rsid w:val="00401C76"/>
    <w:rsid w:val="00457CB7"/>
    <w:rsid w:val="004803BF"/>
    <w:rsid w:val="00491280"/>
    <w:rsid w:val="004C2EEA"/>
    <w:rsid w:val="004D312D"/>
    <w:rsid w:val="00505A2E"/>
    <w:rsid w:val="0051645C"/>
    <w:rsid w:val="00516E9C"/>
    <w:rsid w:val="005241D8"/>
    <w:rsid w:val="00550894"/>
    <w:rsid w:val="005B60CC"/>
    <w:rsid w:val="005C677C"/>
    <w:rsid w:val="00611A58"/>
    <w:rsid w:val="00615FEA"/>
    <w:rsid w:val="00667DA5"/>
    <w:rsid w:val="006A16A0"/>
    <w:rsid w:val="007177C4"/>
    <w:rsid w:val="0072227C"/>
    <w:rsid w:val="0073512B"/>
    <w:rsid w:val="007C5D9D"/>
    <w:rsid w:val="007F1EF0"/>
    <w:rsid w:val="00827AD1"/>
    <w:rsid w:val="00871B29"/>
    <w:rsid w:val="008A391A"/>
    <w:rsid w:val="008A3E3F"/>
    <w:rsid w:val="008B6EB0"/>
    <w:rsid w:val="009058B9"/>
    <w:rsid w:val="009330EE"/>
    <w:rsid w:val="0094356F"/>
    <w:rsid w:val="00961A15"/>
    <w:rsid w:val="0097244F"/>
    <w:rsid w:val="009A143C"/>
    <w:rsid w:val="00A1155C"/>
    <w:rsid w:val="00A124BB"/>
    <w:rsid w:val="00A26800"/>
    <w:rsid w:val="00A31AC4"/>
    <w:rsid w:val="00A46146"/>
    <w:rsid w:val="00A654A0"/>
    <w:rsid w:val="00A703C5"/>
    <w:rsid w:val="00A82D64"/>
    <w:rsid w:val="00A93660"/>
    <w:rsid w:val="00AD597E"/>
    <w:rsid w:val="00AD6FBB"/>
    <w:rsid w:val="00AE11FA"/>
    <w:rsid w:val="00AF460A"/>
    <w:rsid w:val="00B2527F"/>
    <w:rsid w:val="00B37CAD"/>
    <w:rsid w:val="00B76A12"/>
    <w:rsid w:val="00BD0C0D"/>
    <w:rsid w:val="00C113B1"/>
    <w:rsid w:val="00C255A2"/>
    <w:rsid w:val="00C407FF"/>
    <w:rsid w:val="00C50B62"/>
    <w:rsid w:val="00CB490C"/>
    <w:rsid w:val="00CD216C"/>
    <w:rsid w:val="00D10AAB"/>
    <w:rsid w:val="00D4041A"/>
    <w:rsid w:val="00D46124"/>
    <w:rsid w:val="00DB60DF"/>
    <w:rsid w:val="00E61BD6"/>
    <w:rsid w:val="00E70BD2"/>
    <w:rsid w:val="00ED264A"/>
    <w:rsid w:val="00ED302A"/>
    <w:rsid w:val="00EE4E1E"/>
    <w:rsid w:val="00F147AE"/>
    <w:rsid w:val="00F6096D"/>
    <w:rsid w:val="00F83619"/>
    <w:rsid w:val="00F85573"/>
    <w:rsid w:val="00F92C02"/>
    <w:rsid w:val="00FA3A46"/>
    <w:rsid w:val="00FB5049"/>
    <w:rsid w:val="00FD30F5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ECF3"/>
  <w15:chartTrackingRefBased/>
  <w15:docId w15:val="{B3AEA08F-82CF-49FC-A56B-4F0443CF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4554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****@yahoo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rive.googl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q\Dropbox\My%20PC%20(LAPTOP-086099RV)\Download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</Template>
  <TotalTime>2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2</cp:revision>
  <dcterms:created xsi:type="dcterms:W3CDTF">2020-10-02T02:03:00Z</dcterms:created>
  <dcterms:modified xsi:type="dcterms:W3CDTF">2020-10-02T02:03:00Z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